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F9" w:rsidRDefault="00AB7D9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page">
                  <wp:posOffset>1518920</wp:posOffset>
                </wp:positionH>
                <wp:positionV relativeFrom="page">
                  <wp:posOffset>3713480</wp:posOffset>
                </wp:positionV>
                <wp:extent cx="3931920" cy="1412240"/>
                <wp:effectExtent l="4445" t="0" r="0" b="0"/>
                <wp:wrapNone/>
                <wp:docPr id="3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41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701999630"/>
                              <w:placeholder>
                                <w:docPart w:val="999A66C00A9A41B0B1ABB49AD458718B"/>
                              </w:placeholder>
                            </w:sdtPr>
                            <w:sdtEndPr/>
                            <w:sdtContent>
                              <w:p w:rsidR="00FD64F9" w:rsidRDefault="006C44D6">
                                <w:pPr>
                                  <w:pStyle w:val="Ttulo1"/>
                                </w:pPr>
                                <w:r>
                                  <w:t>[Encabezado del evento aquí]</w:t>
                                </w:r>
                              </w:p>
                            </w:sdtContent>
                          </w:sdt>
                          <w:sdt>
                            <w:sdtPr>
                              <w:id w:val="-1701999629"/>
                              <w:placeholder>
                                <w:docPart w:val="999A66C00A9A41B0B1ABB49AD458718B"/>
                              </w:placeholder>
                            </w:sdtPr>
                            <w:sdtEndPr/>
                            <w:sdtContent>
                              <w:p w:rsidR="00FD64F9" w:rsidRDefault="006C44D6">
                                <w:pPr>
                                  <w:pStyle w:val="EventInformation"/>
                                </w:pPr>
                                <w:r>
                                  <w:t>[Detalles del evento aquí]</w:t>
                                </w:r>
                              </w:p>
                            </w:sdtContent>
                          </w:sdt>
                          <w:sdt>
                            <w:sdtPr>
                              <w:id w:val="-1701999628"/>
                              <w:placeholder>
                                <w:docPart w:val="999A66C00A9A41B0B1ABB49AD458718B"/>
                              </w:placeholder>
                            </w:sdtPr>
                            <w:sdtEndPr/>
                            <w:sdtContent>
                              <w:p w:rsidR="00FD64F9" w:rsidRDefault="006C44D6">
                                <w:pPr>
                                  <w:pStyle w:val="EventInformation"/>
                                </w:pPr>
                                <w:r>
                                  <w:t>[Domingo 25 de julio a las 2 p.m.]</w:t>
                                </w:r>
                              </w:p>
                            </w:sdtContent>
                          </w:sdt>
                          <w:sdt>
                            <w:sdtPr>
                              <w:id w:val="-1701999627"/>
                              <w:placeholder>
                                <w:docPart w:val="999A66C00A9A41B0B1ABB49AD458718B"/>
                              </w:placeholder>
                            </w:sdtPr>
                            <w:sdtEndPr/>
                            <w:sdtContent>
                              <w:p w:rsidR="00FD64F9" w:rsidRDefault="006C44D6">
                                <w:pPr>
                                  <w:pStyle w:val="EventInformation"/>
                                </w:pPr>
                                <w:r>
                                  <w:t>[Residencia Bermejo, calle Principal 123]</w:t>
                                </w:r>
                              </w:p>
                            </w:sdtContent>
                          </w:sdt>
                          <w:p w:rsidR="00FD64F9" w:rsidRDefault="006C44D6">
                            <w:pPr>
                              <w:pStyle w:val="EventInformation"/>
                            </w:pPr>
                            <w:r>
                              <w:t xml:space="preserve">Confirmar asistencia </w:t>
                            </w:r>
                            <w:sdt>
                              <w:sdtPr>
                                <w:id w:val="-1701999626"/>
                                <w:placeholder>
                                  <w:docPart w:val="999A66C00A9A41B0B1ABB49AD458718B"/>
                                </w:placeholder>
                              </w:sdtPr>
                              <w:sdtEndPr/>
                              <w:sdtContent>
                                <w:r>
                                  <w:t>[206.555.0155]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45720" tIns="45720" rIns="457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19.6pt;margin-top:292.4pt;width:309.6pt;height:111.2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" o:allowincell="f" filled="f" stroked="f">
                <v:textbox inset="3.6pt,,3.6pt">
                  <w:txbxContent>
                    <w:sdt>
                      <w:sdtPr>
                        <w:id w:val="-1701999630"/>
                        <w:placeholder>
                          <w:docPart w:val="999A66C00A9A41B0B1ABB49AD458718B"/>
                        </w:placeholder>
                      </w:sdtPr>
                      <w:sdtEndPr/>
                      <w:sdtContent>
                        <w:p w:rsidR="00FD64F9" w:rsidRDefault="006C44D6">
                          <w:pPr>
                            <w:pStyle w:val="Ttulo1"/>
                          </w:pPr>
                          <w:r>
                            <w:t>[Encabezado del evento aquí]</w:t>
                          </w:r>
                        </w:p>
                      </w:sdtContent>
                    </w:sdt>
                    <w:sdt>
                      <w:sdtPr>
                        <w:id w:val="-1701999629"/>
                        <w:placeholder>
                          <w:docPart w:val="999A66C00A9A41B0B1ABB49AD458718B"/>
                        </w:placeholder>
                      </w:sdtPr>
                      <w:sdtEndPr/>
                      <w:sdtContent>
                        <w:p w:rsidR="00FD64F9" w:rsidRDefault="006C44D6">
                          <w:pPr>
                            <w:pStyle w:val="EventInformation"/>
                          </w:pPr>
                          <w:r>
                            <w:t>[Detalles del evento aquí]</w:t>
                          </w:r>
                        </w:p>
                      </w:sdtContent>
                    </w:sdt>
                    <w:sdt>
                      <w:sdtPr>
                        <w:id w:val="-1701999628"/>
                        <w:placeholder>
                          <w:docPart w:val="999A66C00A9A41B0B1ABB49AD458718B"/>
                        </w:placeholder>
                      </w:sdtPr>
                      <w:sdtEndPr/>
                      <w:sdtContent>
                        <w:p w:rsidR="00FD64F9" w:rsidRDefault="006C44D6">
                          <w:pPr>
                            <w:pStyle w:val="EventInformation"/>
                          </w:pPr>
                          <w:r>
                            <w:t>[Domingo 25 de julio a las 2 p.m.]</w:t>
                          </w:r>
                        </w:p>
                      </w:sdtContent>
                    </w:sdt>
                    <w:sdt>
                      <w:sdtPr>
                        <w:id w:val="-1701999627"/>
                        <w:placeholder>
                          <w:docPart w:val="999A66C00A9A41B0B1ABB49AD458718B"/>
                        </w:placeholder>
                      </w:sdtPr>
                      <w:sdtEndPr/>
                      <w:sdtContent>
                        <w:p w:rsidR="00FD64F9" w:rsidRDefault="006C44D6">
                          <w:pPr>
                            <w:pStyle w:val="EventInformation"/>
                          </w:pPr>
                          <w:r>
                            <w:t>[Residencia Bermejo, calle Principal 123]</w:t>
                          </w:r>
                        </w:p>
                      </w:sdtContent>
                    </w:sdt>
                    <w:p w:rsidR="00FD64F9" w:rsidRDefault="006C44D6">
                      <w:pPr>
                        <w:pStyle w:val="EventInformation"/>
                      </w:pPr>
                      <w:r>
                        <w:t xml:space="preserve">Confirmar asistencia </w:t>
                      </w:r>
                      <w:sdt>
                        <w:sdtPr>
                          <w:id w:val="-1701999626"/>
                          <w:placeholder>
                            <w:docPart w:val="999A66C00A9A41B0B1ABB49AD458718B"/>
                          </w:placeholder>
                        </w:sdtPr>
                        <w:sdtEndPr/>
                        <w:sdtContent>
                          <w:r>
                            <w:t>[206.555.0155]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>
                <wp:simplePos x="0" y="0"/>
                <wp:positionH relativeFrom="page">
                  <wp:posOffset>1518920</wp:posOffset>
                </wp:positionH>
                <wp:positionV relativeFrom="page">
                  <wp:posOffset>8462645</wp:posOffset>
                </wp:positionV>
                <wp:extent cx="3931920" cy="1439545"/>
                <wp:effectExtent l="4445" t="4445" r="0" b="3810"/>
                <wp:wrapNone/>
                <wp:docPr id="3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43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701999625"/>
                              <w:placeholder>
                                <w:docPart w:val="9DEEA69D3BA04EC5963BF6AA3B3AFFBF"/>
                              </w:placeholder>
                            </w:sdtPr>
                            <w:sdtEndPr/>
                            <w:sdtContent>
                              <w:p w:rsidR="00FD64F9" w:rsidRDefault="006C44D6">
                                <w:pPr>
                                  <w:pStyle w:val="Ttulo1"/>
                                </w:pPr>
                                <w:r>
                                  <w:t>[Encabezado del evento aquí]</w:t>
                                </w:r>
                              </w:p>
                            </w:sdtContent>
                          </w:sdt>
                          <w:sdt>
                            <w:sdtPr>
                              <w:id w:val="-1701999624"/>
                              <w:placeholder>
                                <w:docPart w:val="9DEEA69D3BA04EC5963BF6AA3B3AFFBF"/>
                              </w:placeholder>
                            </w:sdtPr>
                            <w:sdtEndPr/>
                            <w:sdtContent>
                              <w:p w:rsidR="00FD64F9" w:rsidRDefault="006C44D6">
                                <w:pPr>
                                  <w:pStyle w:val="EventInformation"/>
                                </w:pPr>
                                <w:r>
                                  <w:t>[Detalles del evento aquí]</w:t>
                                </w:r>
                              </w:p>
                            </w:sdtContent>
                          </w:sdt>
                          <w:sdt>
                            <w:sdtPr>
                              <w:id w:val="-1701999623"/>
                              <w:placeholder>
                                <w:docPart w:val="9DEEA69D3BA04EC5963BF6AA3B3AFFBF"/>
                              </w:placeholder>
                            </w:sdtPr>
                            <w:sdtEndPr/>
                            <w:sdtContent>
                              <w:p w:rsidR="00FD64F9" w:rsidRDefault="006C44D6">
                                <w:pPr>
                                  <w:pStyle w:val="EventInformation"/>
                                </w:pPr>
                                <w:r>
                                  <w:t>[Domingo 25 de julio a las 2 p.m.]</w:t>
                                </w:r>
                              </w:p>
                            </w:sdtContent>
                          </w:sdt>
                          <w:sdt>
                            <w:sdtPr>
                              <w:id w:val="-1701999622"/>
                              <w:placeholder>
                                <w:docPart w:val="9DEEA69D3BA04EC5963BF6AA3B3AFFBF"/>
                              </w:placeholder>
                            </w:sdtPr>
                            <w:sdtEndPr/>
                            <w:sdtContent>
                              <w:p w:rsidR="00FD64F9" w:rsidRDefault="006C44D6">
                                <w:pPr>
                                  <w:pStyle w:val="EventInformation"/>
                                </w:pPr>
                                <w:r>
                                  <w:t>[Residencia Bermejo, calle Principal 123]</w:t>
                                </w:r>
                              </w:p>
                            </w:sdtContent>
                          </w:sdt>
                          <w:p w:rsidR="00FD64F9" w:rsidRDefault="006C44D6">
                            <w:pPr>
                              <w:pStyle w:val="EventInformation"/>
                            </w:pPr>
                            <w:r>
                              <w:t xml:space="preserve">Confirmar asistencia </w:t>
                            </w:r>
                            <w:sdt>
                              <w:sdtPr>
                                <w:id w:val="-1701999621"/>
                                <w:placeholder>
                                  <w:docPart w:val="9DEEA69D3BA04EC5963BF6AA3B3AFFBF"/>
                                </w:placeholder>
                              </w:sdtPr>
                              <w:sdtEndPr/>
                              <w:sdtContent>
                                <w:r>
                                  <w:t>[206.555.0155]</w:t>
                                </w:r>
                              </w:sdtContent>
                            </w:sdt>
                          </w:p>
                          <w:p w:rsidR="00FD64F9" w:rsidRDefault="00FD64F9"/>
                        </w:txbxContent>
                      </wps:txbx>
                      <wps:bodyPr rot="0" vert="horz" wrap="square" lIns="45720" tIns="45720" rIns="457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7" type="#_x0000_t202" style="position:absolute;margin-left:119.6pt;margin-top:666.35pt;width:309.6pt;height:113.3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" o:allowincell="f" filled="f" stroked="f">
                <v:textbox inset="3.6pt,,3.6pt">
                  <w:txbxContent>
                    <w:sdt>
                      <w:sdtPr>
                        <w:id w:val="-1701999625"/>
                        <w:placeholder>
                          <w:docPart w:val="9DEEA69D3BA04EC5963BF6AA3B3AFFBF"/>
                        </w:placeholder>
                      </w:sdtPr>
                      <w:sdtEndPr/>
                      <w:sdtContent>
                        <w:p w:rsidR="00FD64F9" w:rsidRDefault="006C44D6">
                          <w:pPr>
                            <w:pStyle w:val="Ttulo1"/>
                          </w:pPr>
                          <w:r>
                            <w:t>[Encabezado del evento aquí]</w:t>
                          </w:r>
                        </w:p>
                      </w:sdtContent>
                    </w:sdt>
                    <w:sdt>
                      <w:sdtPr>
                        <w:id w:val="-1701999624"/>
                        <w:placeholder>
                          <w:docPart w:val="9DEEA69D3BA04EC5963BF6AA3B3AFFBF"/>
                        </w:placeholder>
                      </w:sdtPr>
                      <w:sdtEndPr/>
                      <w:sdtContent>
                        <w:p w:rsidR="00FD64F9" w:rsidRDefault="006C44D6">
                          <w:pPr>
                            <w:pStyle w:val="EventInformation"/>
                          </w:pPr>
                          <w:r>
                            <w:t>[Detalles del evento aquí]</w:t>
                          </w:r>
                        </w:p>
                      </w:sdtContent>
                    </w:sdt>
                    <w:sdt>
                      <w:sdtPr>
                        <w:id w:val="-1701999623"/>
                        <w:placeholder>
                          <w:docPart w:val="9DEEA69D3BA04EC5963BF6AA3B3AFFBF"/>
                        </w:placeholder>
                      </w:sdtPr>
                      <w:sdtEndPr/>
                      <w:sdtContent>
                        <w:p w:rsidR="00FD64F9" w:rsidRDefault="006C44D6">
                          <w:pPr>
                            <w:pStyle w:val="EventInformation"/>
                          </w:pPr>
                          <w:r>
                            <w:t>[Domingo 25 de julio a las 2 p.m.]</w:t>
                          </w:r>
                        </w:p>
                      </w:sdtContent>
                    </w:sdt>
                    <w:sdt>
                      <w:sdtPr>
                        <w:id w:val="-1701999622"/>
                        <w:placeholder>
                          <w:docPart w:val="9DEEA69D3BA04EC5963BF6AA3B3AFFBF"/>
                        </w:placeholder>
                      </w:sdtPr>
                      <w:sdtEndPr/>
                      <w:sdtContent>
                        <w:p w:rsidR="00FD64F9" w:rsidRDefault="006C44D6">
                          <w:pPr>
                            <w:pStyle w:val="EventInformation"/>
                          </w:pPr>
                          <w:r>
                            <w:t>[Residencia Bermejo, calle Principal 123]</w:t>
                          </w:r>
                        </w:p>
                      </w:sdtContent>
                    </w:sdt>
                    <w:p w:rsidR="00FD64F9" w:rsidRDefault="006C44D6">
                      <w:pPr>
                        <w:pStyle w:val="EventInformation"/>
                      </w:pPr>
                      <w:r>
                        <w:t xml:space="preserve">Confirmar asistencia </w:t>
                      </w:r>
                      <w:sdt>
                        <w:sdtPr>
                          <w:id w:val="-1701999621"/>
                          <w:placeholder>
                            <w:docPart w:val="9DEEA69D3BA04EC5963BF6AA3B3AFFBF"/>
                          </w:placeholder>
                        </w:sdtPr>
                        <w:sdtEndPr/>
                        <w:sdtContent>
                          <w:r>
                            <w:t>[206.555.0155]</w:t>
                          </w:r>
                        </w:sdtContent>
                      </w:sdt>
                    </w:p>
                    <w:p w:rsidR="00FD64F9" w:rsidRDefault="00FD64F9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17" behindDoc="0" locked="0" layoutInCell="0" allowOverlap="1">
                <wp:simplePos x="0" y="0"/>
                <wp:positionH relativeFrom="page">
                  <wp:posOffset>5445760</wp:posOffset>
                </wp:positionH>
                <wp:positionV relativeFrom="page">
                  <wp:posOffset>5029200</wp:posOffset>
                </wp:positionV>
                <wp:extent cx="182880" cy="4663440"/>
                <wp:effectExtent l="6985" t="9525" r="10160" b="13335"/>
                <wp:wrapNone/>
                <wp:docPr id="3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466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6193F" id="Rectangle 49" o:spid="_x0000_s1026" style="position:absolute;margin-left:428.8pt;margin-top:396pt;width:14.4pt;height:367.2pt;z-index:2516408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" o:allowincell="f" fillcolor="#fee29c [1301]" strokecolor="white [3212]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page">
                  <wp:posOffset>5445760</wp:posOffset>
                </wp:positionH>
                <wp:positionV relativeFrom="page">
                  <wp:posOffset>368300</wp:posOffset>
                </wp:positionV>
                <wp:extent cx="182880" cy="4663440"/>
                <wp:effectExtent l="6985" t="6350" r="10160" b="6985"/>
                <wp:wrapNone/>
                <wp:docPr id="3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466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826D0" id="Rectangle 26" o:spid="_x0000_s1026" style="position:absolute;margin-left:428.8pt;margin-top:29pt;width:14.4pt;height:367.2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" o:allowincell="f" fillcolor="#fee29c [1301]" strokecolor="white [3212]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>
                <wp:simplePos x="0" y="0"/>
                <wp:positionH relativeFrom="page">
                  <wp:posOffset>335915</wp:posOffset>
                </wp:positionH>
                <wp:positionV relativeFrom="page">
                  <wp:posOffset>407670</wp:posOffset>
                </wp:positionV>
                <wp:extent cx="258445" cy="9284970"/>
                <wp:effectExtent l="2540" t="0" r="0" b="3810"/>
                <wp:wrapNone/>
                <wp:docPr id="3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928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64F9" w:rsidRDefault="006C44D6">
                            <w:pPr>
                              <w:pStyle w:val="Instructions"/>
                            </w:pPr>
                            <w:r>
                              <w:t>1. Imprimir esta página.2. Cortar por  las líneas de puntos.    3. El tamaño final después del recorte será de 12,7 x 17,8 cm por tarjeta.</w:t>
                            </w:r>
                          </w:p>
                        </w:txbxContent>
                      </wps:txbx>
                      <wps:bodyPr rot="0" vert="vert270" wrap="square" lIns="18288" tIns="18288" rIns="18288" bIns="1828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26.45pt;margin-top:32.1pt;width:20.35pt;height:731.1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" o:allowincell="f" filled="f" stroked="f">
                <v:textbox style="layout-flow:vertical;mso-layout-flow-alt:bottom-to-top" inset="1.44pt,1.44pt,1.44pt,1.44pt">
                  <w:txbxContent>
                    <w:p w:rsidR="00FD64F9" w:rsidRDefault="006C44D6">
                      <w:pPr>
                        <w:pStyle w:val="Instructions"/>
                      </w:pPr>
                      <w:r>
                        <w:t>1. Imprimir esta página.2. Cortar por  las líneas de puntos.    3. El tamaño final después del recorte será de 12,7 x 17,8 cm por tarjeta.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4D6">
        <w:rPr>
          <w:noProof/>
        </w:rPr>
        <w:drawing>
          <wp:anchor distT="0" distB="0" distL="114300" distR="114300" simplePos="0" relativeHeight="251620327" behindDoc="0" locked="0" layoutInCell="0" allowOverlap="1">
            <wp:simplePos x="0" y="0"/>
            <wp:positionH relativeFrom="page">
              <wp:posOffset>4184650</wp:posOffset>
            </wp:positionH>
            <wp:positionV relativeFrom="page">
              <wp:posOffset>571500</wp:posOffset>
            </wp:positionV>
            <wp:extent cx="2978150" cy="4800600"/>
            <wp:effectExtent l="19050" t="0" r="0" b="0"/>
            <wp:wrapNone/>
            <wp:docPr id="10" name="Picture 0" descr="dai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s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4D6">
        <w:rPr>
          <w:noProof/>
        </w:rPr>
        <w:drawing>
          <wp:anchor distT="0" distB="0" distL="114300" distR="114300" simplePos="0" relativeHeight="251626475" behindDoc="0" locked="0" layoutInCell="0" allowOverlap="1">
            <wp:simplePos x="0" y="0"/>
            <wp:positionH relativeFrom="page">
              <wp:posOffset>4184650</wp:posOffset>
            </wp:positionH>
            <wp:positionV relativeFrom="page">
              <wp:posOffset>5130800</wp:posOffset>
            </wp:positionV>
            <wp:extent cx="2978150" cy="4622800"/>
            <wp:effectExtent l="19050" t="0" r="0" b="0"/>
            <wp:wrapNone/>
            <wp:docPr id="1" name="Picture 0" descr="dai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sy.png"/>
                    <pic:cNvPicPr/>
                  </pic:nvPicPr>
                  <pic:blipFill>
                    <a:blip r:embed="rId6"/>
                    <a:srcRect b="3704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4D6">
        <w:rPr>
          <w:noProof/>
        </w:rPr>
        <w:drawing>
          <wp:anchor distT="0" distB="0" distL="114300" distR="114300" simplePos="0" relativeHeight="251632622" behindDoc="0" locked="0" layoutInCell="0" allowOverlap="1">
            <wp:simplePos x="0" y="0"/>
            <wp:positionH relativeFrom="page">
              <wp:posOffset>501650</wp:posOffset>
            </wp:positionH>
            <wp:positionV relativeFrom="page">
              <wp:posOffset>7023100</wp:posOffset>
            </wp:positionV>
            <wp:extent cx="1420495" cy="2857500"/>
            <wp:effectExtent l="19050" t="0" r="8255" b="0"/>
            <wp:wrapNone/>
            <wp:docPr id="5" name="Picture 4" descr="stem_leaf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_leaf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4D6">
        <w:rPr>
          <w:noProof/>
        </w:rPr>
        <w:drawing>
          <wp:anchor distT="0" distB="0" distL="114300" distR="114300" simplePos="0" relativeHeight="251617252" behindDoc="0" locked="0" layoutInCell="0" allowOverlap="1">
            <wp:simplePos x="0" y="0"/>
            <wp:positionH relativeFrom="page">
              <wp:posOffset>501650</wp:posOffset>
            </wp:positionH>
            <wp:positionV relativeFrom="page">
              <wp:posOffset>2463800</wp:posOffset>
            </wp:positionV>
            <wp:extent cx="1420495" cy="2857500"/>
            <wp:effectExtent l="19050" t="0" r="8255" b="0"/>
            <wp:wrapNone/>
            <wp:docPr id="11" name="Picture 4" descr="stem_leaf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_leaf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4D6">
        <w:rPr>
          <w:noProof/>
        </w:rPr>
        <w:drawing>
          <wp:anchor distT="0" distB="0" distL="114300" distR="114300" simplePos="0" relativeHeight="251729920" behindDoc="0" locked="0" layoutInCell="0" allowOverlap="1">
            <wp:simplePos x="0" y="0"/>
            <wp:positionH relativeFrom="page">
              <wp:posOffset>692150</wp:posOffset>
            </wp:positionH>
            <wp:positionV relativeFrom="page">
              <wp:posOffset>7061200</wp:posOffset>
            </wp:positionV>
            <wp:extent cx="1618615" cy="2692400"/>
            <wp:effectExtent l="19050" t="0" r="635" b="0"/>
            <wp:wrapNone/>
            <wp:docPr id="35" name="Picture 2" descr="dais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sy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4D6">
        <w:rPr>
          <w:noProof/>
        </w:rPr>
        <w:drawing>
          <wp:anchor distT="0" distB="0" distL="114300" distR="114300" simplePos="0" relativeHeight="251725824" behindDoc="0" locked="0" layoutInCell="0" allowOverlap="1">
            <wp:simplePos x="0" y="0"/>
            <wp:positionH relativeFrom="page">
              <wp:posOffset>692150</wp:posOffset>
            </wp:positionH>
            <wp:positionV relativeFrom="page">
              <wp:posOffset>2476500</wp:posOffset>
            </wp:positionV>
            <wp:extent cx="1617980" cy="2552700"/>
            <wp:effectExtent l="19050" t="0" r="1270" b="0"/>
            <wp:wrapNone/>
            <wp:docPr id="9" name="Picture 2" descr="dais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sy_1.png"/>
                    <pic:cNvPicPr/>
                  </pic:nvPicPr>
                  <pic:blipFill>
                    <a:blip r:embed="rId8"/>
                    <a:srcRect b="5189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4D6">
        <w:rPr>
          <w:noProof/>
        </w:rPr>
        <w:drawing>
          <wp:anchor distT="0" distB="0" distL="114300" distR="114300" simplePos="0" relativeHeight="251716608" behindDoc="0" locked="0" layoutInCell="0" allowOverlap="1">
            <wp:simplePos x="0" y="0"/>
            <wp:positionH relativeFrom="page">
              <wp:posOffset>6038850</wp:posOffset>
            </wp:positionH>
            <wp:positionV relativeFrom="page">
              <wp:posOffset>1854200</wp:posOffset>
            </wp:positionV>
            <wp:extent cx="1019175" cy="939800"/>
            <wp:effectExtent l="19050" t="0" r="9525" b="0"/>
            <wp:wrapNone/>
            <wp:docPr id="13" name="Picture 1" descr="lady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dybu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44D6">
        <w:rPr>
          <w:noProof/>
        </w:rPr>
        <w:drawing>
          <wp:anchor distT="0" distB="0" distL="114300" distR="114300" simplePos="0" relativeHeight="251734016" behindDoc="0" locked="0" layoutInCell="0" allowOverlap="1">
            <wp:simplePos x="0" y="0"/>
            <wp:positionH relativeFrom="page">
              <wp:posOffset>6038850</wp:posOffset>
            </wp:positionH>
            <wp:positionV relativeFrom="page">
              <wp:posOffset>6426200</wp:posOffset>
            </wp:positionV>
            <wp:extent cx="1019175" cy="939800"/>
            <wp:effectExtent l="19050" t="0" r="9525" b="0"/>
            <wp:wrapNone/>
            <wp:docPr id="3" name="Picture 1" descr="lady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dybu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49" behindDoc="0" locked="0" layoutInCell="0" allowOverlap="1">
                <wp:simplePos x="0" y="0"/>
                <wp:positionH relativeFrom="page">
                  <wp:posOffset>5212080</wp:posOffset>
                </wp:positionH>
                <wp:positionV relativeFrom="page">
                  <wp:posOffset>6269990</wp:posOffset>
                </wp:positionV>
                <wp:extent cx="746760" cy="746760"/>
                <wp:effectExtent l="1905" t="2540" r="3810" b="3175"/>
                <wp:wrapNone/>
                <wp:docPr id="3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746760"/>
                          <a:chOff x="8330" y="9874"/>
                          <a:chExt cx="1176" cy="1176"/>
                        </a:xfrm>
                      </wpg:grpSpPr>
                      <wps:wsp>
                        <wps:cNvPr id="3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8330" y="9874"/>
                            <a:ext cx="1176" cy="1176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8405" y="9950"/>
                            <a:ext cx="1025" cy="10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9DFF4" id="Group 35" o:spid="_x0000_s1026" style="position:absolute;margin-left:410.4pt;margin-top:493.7pt;width:58.8pt;height:58.8pt;z-index:251629549;mso-position-horizontal-relative:page;mso-position-vertical-relative:page" coordorigin="8330,9874" coordsize="1176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" o:allowincell="f">
                <v:oval id="Oval 29" o:spid="_x0000_s1027" style="position:absolute;left:8330;top:9874;width:1176;height:1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1VcYA&#10;AADbAAAADwAAAGRycy9kb3ducmV2LnhtbESPQWvCQBSE7wX/w/IEL0U3plAkuoq2UYQeSjUHj4/s&#10;MwnJvo3ZVVN/fbdQ6HGYmW+Yxao3jbhR5yrLCqaTCARxbnXFhYLsuB3PQDiPrLGxTAq+ycFqOXha&#10;YKLtnb/odvCFCBB2CSoovW8TKV1ekkE3sS1x8M62M+iD7AqpO7wHuGlkHEWv0mDFYaHElt5KyuvD&#10;1SioH+n7JU6Pl9Nzdv7IPjf1bsqpUqNhv56D8NT7//Bfe68VvMTw+yX8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b1VcYAAADbAAAADwAAAAAAAAAAAAAAAACYAgAAZHJz&#10;L2Rvd25yZXYueG1sUEsFBgAAAAAEAAQA9QAAAIsDAAAAAA==&#10;" fillcolor="#feb80a [3205]" stroked="f"/>
                <v:oval id="Oval 34" o:spid="_x0000_s1028" style="position:absolute;left:8405;top:9950;width:1025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D3e8UA&#10;AADbAAAADwAAAGRycy9kb3ducmV2LnhtbESP3WrCQBSE7wXfYTmCd7qxAbWpq4hUEEqh/iC9PM0e&#10;k2j2bMyuGt/eLQheDjPzDTOZNaYUV6pdYVnBoB+BIE6tLjhTsNsue2MQziNrLC2Tgjs5mE3brQkm&#10;2t54TdeNz0SAsEtQQe59lUjp0pwMur6tiIN3sLVBH2SdSV3jLcBNKd+iaCgNFhwWcqxokVN62lyM&#10;giOlv+/fn7vTeR5/8c8I93/D5V6pbqeZf4Dw1PhX+NleaQVxDP9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wPd7xQAAANsAAAAPAAAAAAAAAAAAAAAAAJgCAABkcnMv&#10;ZG93bnJldi54bWxQSwUGAAAAAAQABAD1AAAAigMAAAAA&#10;" filled="f" fillcolor="#84aa33 [3207]" strokecolor="white [3212]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573" behindDoc="0" locked="0" layoutInCell="0" allowOverlap="1">
                <wp:simplePos x="0" y="0"/>
                <wp:positionH relativeFrom="page">
                  <wp:posOffset>5212080</wp:posOffset>
                </wp:positionH>
                <wp:positionV relativeFrom="page">
                  <wp:posOffset>1710690</wp:posOffset>
                </wp:positionV>
                <wp:extent cx="746760" cy="746760"/>
                <wp:effectExtent l="1905" t="5715" r="3810" b="0"/>
                <wp:wrapNone/>
                <wp:docPr id="2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746760"/>
                          <a:chOff x="8330" y="9874"/>
                          <a:chExt cx="1176" cy="1176"/>
                        </a:xfrm>
                      </wpg:grpSpPr>
                      <wps:wsp>
                        <wps:cNvPr id="29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8330" y="9874"/>
                            <a:ext cx="1176" cy="1176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8405" y="9950"/>
                            <a:ext cx="1025" cy="10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B2FE0" id="Group 52" o:spid="_x0000_s1026" style="position:absolute;margin-left:410.4pt;margin-top:134.7pt;width:58.8pt;height:58.8pt;z-index:251630573;mso-position-horizontal-relative:page;mso-position-vertical-relative:page" coordorigin="8330,9874" coordsize="1176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" o:allowincell="f">
                <v:oval id="Oval 53" o:spid="_x0000_s1027" style="position:absolute;left:8330;top:9874;width:1176;height:1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x+cYA&#10;AADbAAAADwAAAGRycy9kb3ducmV2LnhtbESPQWvCQBSE7wX/w/IEL0U35lBqdBVtowg9lGoOHh/Z&#10;ZxKSfRuzq6b++m6h0OMwM98wi1VvGnGjzlWWFUwnEQji3OqKCwXZcTt+BeE8ssbGMin4Jger5eBp&#10;gYm2d/6i28EXIkDYJaig9L5NpHR5SQbdxLbEwTvbzqAPsiuk7vAe4KaRcRS9SIMVh4USW3orKa8P&#10;V6OgfqTvlzg9Xk7P2fkj+9zUuymnSo2G/XoOwlPv/8N/7b1WEM/g90v4AX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vx+cYAAADbAAAADwAAAAAAAAAAAAAAAACYAgAAZHJz&#10;L2Rvd25yZXYueG1sUEsFBgAAAAAEAAQA9QAAAIsDAAAAAA==&#10;" fillcolor="#feb80a [3205]" stroked="f"/>
                <v:oval id="Oval 54" o:spid="_x0000_s1028" style="position:absolute;left:8405;top:9950;width:1025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pDMEA&#10;AADbAAAADwAAAGRycy9kb3ducmV2LnhtbERPy4rCMBTdC/5DuII7TVXwUY0iMoIwCOMDcXltrm21&#10;uek0Ga1/P1kILg/nPVvUphAPqlxuWUGvG4EgTqzOOVVwPKw7YxDOI2ssLJOCFzlYzJuNGcbaPnlH&#10;j71PRQhhF6OCzPsyltIlGRl0XVsSB+5qK4M+wCqVusJnCDeF7EfRUBrMOTRkWNIqo+S+/zMKbpSc&#10;J9uv4/13OfjmnxGeLsP1Sal2q15OQXiq/Uf8dm+0gkFYH76E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SaQzBAAAA2wAAAA8AAAAAAAAAAAAAAAAAmAIAAGRycy9kb3du&#10;cmV2LnhtbFBLBQYAAAAABAAEAPUAAACGAwAAAAA=&#10;" filled="f" fillcolor="#84aa33 [3207]" strokecolor="white [3212]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0" allowOverlap="1">
                <wp:simplePos x="0" y="0"/>
                <wp:positionH relativeFrom="page">
                  <wp:posOffset>1379220</wp:posOffset>
                </wp:positionH>
                <wp:positionV relativeFrom="page">
                  <wp:posOffset>3027680</wp:posOffset>
                </wp:positionV>
                <wp:extent cx="457200" cy="457200"/>
                <wp:effectExtent l="7620" t="8255" r="1905" b="1270"/>
                <wp:wrapNone/>
                <wp:docPr id="2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2128" y="5886"/>
                          <a:chExt cx="632" cy="632"/>
                        </a:xfrm>
                      </wpg:grpSpPr>
                      <wps:wsp>
                        <wps:cNvPr id="26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2128" y="5886"/>
                            <a:ext cx="632" cy="632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2192" y="5950"/>
                            <a:ext cx="504" cy="50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7382E" id="Group 62" o:spid="_x0000_s1026" style="position:absolute;margin-left:108.6pt;margin-top:238.4pt;width:36pt;height:36pt;z-index:251730944;mso-position-horizontal-relative:page;mso-position-vertical-relative:page" coordorigin="2128,5886" coordsize="632,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" o:allowincell="f">
                <v:oval id="Oval 50" o:spid="_x0000_s1027" style="position:absolute;left:2128;top:5886;width:632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li8YA&#10;AADbAAAADwAAAGRycy9kb3ducmV2LnhtbESPQWvCQBSE7wX/w/IEL0U35iAluoraWAQPpZqDx0f2&#10;mYRk38bsVlN/vVso9DjMzDfMYtWbRtyoc5VlBdNJBII4t7riQkF22o3fQDiPrLGxTAp+yMFqOXhZ&#10;YKLtnb/odvSFCBB2CSoovW8TKV1ekkE3sS1x8C62M+iD7AqpO7wHuGlkHEUzabDisFBiS9uS8vr4&#10;bRTUj/T9Gqen6/k1uxyyz039MeVUqdGwX89BeOr9f/ivvdcK4hn8fgk/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Rli8YAAADbAAAADwAAAAAAAAAAAAAAAACYAgAAZHJz&#10;L2Rvd25yZXYueG1sUEsFBgAAAAAEAAQA9QAAAIsDAAAAAA==&#10;" fillcolor="#feb80a [3205]" stroked="f"/>
                <v:oval id="Oval 51" o:spid="_x0000_s1028" style="position:absolute;left:2192;top:5950;width:50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JnpcQA&#10;AADbAAAADwAAAGRycy9kb3ducmV2LnhtbESPW4vCMBSE3xf8D+EIvq2pCl6qUWRZQZCF9YL4eGyO&#10;bbU5qU3U7r83woKPw8x8w0xmtSnEnSqXW1bQaUcgiBOrc04V7LaLzyEI55E1FpZJwR85mE0bHxOM&#10;tX3wmu4bn4oAYRejgsz7MpbSJRkZdG1bEgfvZCuDPsgqlbrCR4CbQnajqC8N5hwWMizpK6PksrkZ&#10;BWdKDqOf793lOu+t+HeA+2N/sVeq1aznYxCeav8O/7eXWkF3AK8v4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iZ6XEAAAA2wAAAA8AAAAAAAAAAAAAAAAAmAIAAGRycy9k&#10;b3ducmV2LnhtbFBLBQYAAAAABAAEAPUAAACJAwAAAAA=&#10;" filled="f" fillcolor="#84aa33 [3207]" strokecolor="white [3212]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0" allowOverlap="1">
                <wp:simplePos x="0" y="0"/>
                <wp:positionH relativeFrom="page">
                  <wp:posOffset>1379220</wp:posOffset>
                </wp:positionH>
                <wp:positionV relativeFrom="page">
                  <wp:posOffset>7606665</wp:posOffset>
                </wp:positionV>
                <wp:extent cx="457200" cy="457200"/>
                <wp:effectExtent l="7620" t="5715" r="1905" b="3810"/>
                <wp:wrapNone/>
                <wp:docPr id="21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2128" y="13066"/>
                          <a:chExt cx="632" cy="632"/>
                        </a:xfrm>
                      </wpg:grpSpPr>
                      <wps:wsp>
                        <wps:cNvPr id="22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128" y="13066"/>
                            <a:ext cx="632" cy="632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196" y="13134"/>
                            <a:ext cx="496" cy="49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E7450" id="Group 63" o:spid="_x0000_s1026" style="position:absolute;margin-left:108.6pt;margin-top:598.95pt;width:36pt;height:36pt;z-index:251731968;mso-position-horizontal-relative:page;mso-position-vertical-relative:page" coordorigin="2128,13066" coordsize="632,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" o:allowincell="f">
                <v:oval id="Oval 30" o:spid="_x0000_s1027" style="position:absolute;left:2128;top:13066;width:632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9jiMYA&#10;AADbAAAADwAAAGRycy9kb3ducmV2LnhtbESPT2vCQBTE7wW/w/IEL0U35iAluop/Uin0UNQcPD6y&#10;zyQk+zZmt5r66buFgsdhZn7DLFa9acSNOldZVjCdRCCIc6srLhRkp/fxGwjnkTU2lknBDzlYLQcv&#10;C0y0vfOBbkdfiABhl6CC0vs2kdLlJRl0E9sSB+9iO4M+yK6QusN7gJtGxlE0kwYrDgsltrQtKa+P&#10;30ZB/Uh31zg9Xc+v2eUz+9rU+ymnSo2G/XoOwlPvn+H/9odWEMfw9yX8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9jiMYAAADbAAAADwAAAAAAAAAAAAAAAACYAgAAZHJz&#10;L2Rvd25yZXYueG1sUEsFBgAAAAAEAAQA9QAAAIsDAAAAAA==&#10;" fillcolor="#feb80a [3205]" stroked="f"/>
                <v:oval id="Oval 36" o:spid="_x0000_s1028" style="position:absolute;left:2196;top:13134;width:49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hpsYA&#10;AADbAAAADwAAAGRycy9kb3ducmV2LnhtbESP3WrCQBSE7wu+w3KE3tVNDcSauoqUCkIp+Id4ecye&#10;JqnZs2l2TdK37wpCL4eZ+YaZLXpTiZYaV1pW8DyKQBBnVpecKzjsV08vIJxH1lhZJgW/5GAxHzzM&#10;MNW24y21O5+LAGGXooLC+zqV0mUFGXQjWxMH78s2Bn2QTS51g12Am0qOoyiRBksOCwXW9FZQdtld&#10;jYJvyk7Tz/fD5WcZf/Bmgsdzsjoq9Tjsl68gPPX+P3xvr7WCcQy3L+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lhpsYAAADbAAAADwAAAAAAAAAAAAAAAACYAgAAZHJz&#10;L2Rvd25yZXYueG1sUEsFBgAAAAAEAAQA9QAAAIsDAAAAAA==&#10;" filled="f" fillcolor="#84aa33 [3207]" strokecolor="white [3212]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>
                <wp:simplePos x="0" y="0"/>
                <wp:positionH relativeFrom="page">
                  <wp:posOffset>1417320</wp:posOffset>
                </wp:positionH>
                <wp:positionV relativeFrom="page">
                  <wp:posOffset>697865</wp:posOffset>
                </wp:positionV>
                <wp:extent cx="3931920" cy="2407920"/>
                <wp:effectExtent l="0" t="2540" r="3810" b="0"/>
                <wp:wrapNone/>
                <wp:docPr id="1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40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40146772"/>
                              <w:picture/>
                            </w:sdtPr>
                            <w:sdtEndPr/>
                            <w:sdtContent>
                              <w:p w:rsidR="00FD64F9" w:rsidRDefault="006C44D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475053" cy="2316701"/>
                                      <wp:effectExtent l="19050" t="0" r="0" b="0"/>
                                      <wp:docPr id="20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475053" cy="2316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9" type="#_x0000_t202" style="position:absolute;margin-left:111.6pt;margin-top:54.95pt;width:309.6pt;height:189.6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" o:allowincell="f" filled="f" stroked="f">
                <v:textbox style="mso-fit-shape-to-text:t" inset="3.6pt,,3.6pt">
                  <w:txbxContent>
                    <w:sdt>
                      <w:sdtPr>
                        <w:id w:val="40146772"/>
                        <w:picture/>
                      </w:sdtPr>
                      <w:sdtEndPr/>
                      <w:sdtContent>
                        <w:p w:rsidR="00FD64F9" w:rsidRDefault="006C44D6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475053" cy="2316701"/>
                                <wp:effectExtent l="19050" t="0" r="0" b="0"/>
                                <wp:docPr id="20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75053" cy="231670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page">
                  <wp:posOffset>1417320</wp:posOffset>
                </wp:positionH>
                <wp:positionV relativeFrom="page">
                  <wp:posOffset>5280025</wp:posOffset>
                </wp:positionV>
                <wp:extent cx="3931920" cy="2407285"/>
                <wp:effectExtent l="0" t="3175" r="3810" b="0"/>
                <wp:wrapNone/>
                <wp:docPr id="1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40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40146773"/>
                              <w:picture/>
                            </w:sdtPr>
                            <w:sdtEndPr/>
                            <w:sdtContent>
                              <w:p w:rsidR="00FD64F9" w:rsidRDefault="006C44D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473847" cy="2315897"/>
                                      <wp:effectExtent l="19050" t="0" r="0" b="0"/>
                                      <wp:docPr id="25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473847" cy="23158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margin-left:111.6pt;margin-top:415.75pt;width:309.6pt;height:189.5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" o:allowincell="f" filled="f" stroked="f">
                <v:textbox style="mso-fit-shape-to-text:t" inset="3.6pt,,3.6pt">
                  <w:txbxContent>
                    <w:sdt>
                      <w:sdtPr>
                        <w:id w:val="40146773"/>
                        <w:picture/>
                      </w:sdtPr>
                      <w:sdtEndPr/>
                      <w:sdtContent>
                        <w:p w:rsidR="00FD64F9" w:rsidRDefault="006C44D6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473847" cy="2315897"/>
                                <wp:effectExtent l="19050" t="0" r="0" b="0"/>
                                <wp:docPr id="25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73847" cy="23158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93" behindDoc="0" locked="0" layoutInCell="0" allowOverlap="1">
                <wp:simplePos x="0" y="0"/>
                <wp:positionH relativeFrom="page">
                  <wp:posOffset>1336040</wp:posOffset>
                </wp:positionH>
                <wp:positionV relativeFrom="page">
                  <wp:posOffset>5029200</wp:posOffset>
                </wp:positionV>
                <wp:extent cx="182880" cy="4663440"/>
                <wp:effectExtent l="12065" t="9525" r="14605" b="13335"/>
                <wp:wrapNone/>
                <wp:docPr id="1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466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20881" id="Rectangle 48" o:spid="_x0000_s1026" style="position:absolute;margin-left:105.2pt;margin-top:396pt;width:14.4pt;height:367.2pt;z-index:2516397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" o:allowincell="f" fillcolor="#fee29c [1301]" strokecolor="white [3212]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69" behindDoc="0" locked="0" layoutInCell="0" allowOverlap="1">
                <wp:simplePos x="0" y="0"/>
                <wp:positionH relativeFrom="page">
                  <wp:posOffset>1336040</wp:posOffset>
                </wp:positionH>
                <wp:positionV relativeFrom="page">
                  <wp:posOffset>5029200</wp:posOffset>
                </wp:positionV>
                <wp:extent cx="4114800" cy="4663440"/>
                <wp:effectExtent l="2540" t="0" r="0" b="3810"/>
                <wp:wrapNone/>
                <wp:docPr id="1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66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0D757" id="Rectangle 47" o:spid="_x0000_s1026" style="position:absolute;margin-left:105.2pt;margin-top:396pt;width:324pt;height:367.2pt;z-index:2516387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" o:allowincell="f" fillcolor="#feb80a [3205]" stroked="f" strokecolor="#d8d8d8 [2732]" strokeweight=".5pt">
                <v:stroke dashstyle="dash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52" behindDoc="0" locked="0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5029200</wp:posOffset>
                </wp:positionV>
                <wp:extent cx="6583680" cy="4663440"/>
                <wp:effectExtent l="0" t="0" r="0" b="3810"/>
                <wp:wrapNone/>
                <wp:docPr id="1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4663440"/>
                        </a:xfrm>
                        <a:prstGeom prst="rect">
                          <a:avLst/>
                        </a:prstGeom>
                        <a:solidFill>
                          <a:srgbClr val="ACDD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6BB3E" id="Rectangle 46" o:spid="_x0000_s1026" style="position:absolute;margin-left:54pt;margin-top:396pt;width:518.4pt;height:367.2pt;z-index:251621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" o:allowincell="f" fillcolor="#acdd58" stroked="f" strokecolor="#d8d8d8 [2732]" strokeweight=".5pt">
                <v:stroke dashstyle="dash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page">
                  <wp:posOffset>1336040</wp:posOffset>
                </wp:positionH>
                <wp:positionV relativeFrom="page">
                  <wp:posOffset>368300</wp:posOffset>
                </wp:positionV>
                <wp:extent cx="4114800" cy="4663440"/>
                <wp:effectExtent l="2540" t="0" r="0" b="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66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1D8D6" id="Rectangle 24" o:spid="_x0000_s1026" style="position:absolute;margin-left:105.2pt;margin-top:29pt;width:324pt;height:367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" o:allowincell="f" fillcolor="#feb80a [3205]" stroked="f" strokecolor="#d8d8d8 [2732]" strokeweight=".5pt">
                <v:stroke dashstyle="dash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page">
                  <wp:posOffset>1336040</wp:posOffset>
                </wp:positionH>
                <wp:positionV relativeFrom="page">
                  <wp:posOffset>368300</wp:posOffset>
                </wp:positionV>
                <wp:extent cx="182880" cy="4663440"/>
                <wp:effectExtent l="12065" t="6350" r="14605" b="6985"/>
                <wp:wrapNone/>
                <wp:docPr id="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466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7637C" id="Rectangle 25" o:spid="_x0000_s1026" style="position:absolute;margin-left:105.2pt;margin-top:29pt;width:14.4pt;height:367.2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" o:allowincell="f" fillcolor="#fee29c [1301]" strokecolor="white [3212]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27" behindDoc="0" locked="0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368300</wp:posOffset>
                </wp:positionV>
                <wp:extent cx="6583680" cy="4663440"/>
                <wp:effectExtent l="0" t="0" r="0" b="0"/>
                <wp:wrapNone/>
                <wp:docPr id="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4663440"/>
                        </a:xfrm>
                        <a:prstGeom prst="rect">
                          <a:avLst/>
                        </a:prstGeom>
                        <a:solidFill>
                          <a:srgbClr val="ACDD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2CE3C" id="Rectangle 23" o:spid="_x0000_s1026" style="position:absolute;margin-left:54pt;margin-top:29pt;width:518.4pt;height:367.2pt;z-index:2516162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" o:allowincell="f" fillcolor="#acdd58" stroked="f" strokecolor="#d8d8d8 [2732]" strokeweight=".5pt">
                <v:stroke dashstyle="dash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>
                <wp:simplePos x="0" y="0"/>
                <wp:positionH relativeFrom="page">
                  <wp:posOffset>634365</wp:posOffset>
                </wp:positionH>
                <wp:positionV relativeFrom="page">
                  <wp:posOffset>5038725</wp:posOffset>
                </wp:positionV>
                <wp:extent cx="6684645" cy="0"/>
                <wp:effectExtent l="5715" t="9525" r="5715" b="9525"/>
                <wp:wrapNone/>
                <wp:docPr id="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46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1A4D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49.95pt;margin-top:396.75pt;width:526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" o:allowincell="f" strokecolor="white [3212]" strokeweight=".5pt">
                <v:stroke dashstyle="dash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>
                <wp:simplePos x="0" y="0"/>
                <wp:positionH relativeFrom="page">
                  <wp:posOffset>777240</wp:posOffset>
                </wp:positionH>
                <wp:positionV relativeFrom="page">
                  <wp:posOffset>457200</wp:posOffset>
                </wp:positionV>
                <wp:extent cx="6400800" cy="9144000"/>
                <wp:effectExtent l="5715" t="9525" r="13335" b="9525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E3955" id="Rectangle 18" o:spid="_x0000_s1026" style="position:absolute;margin-left:61.2pt;margin-top:36pt;width:7in;height:10in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" o:allowincell="f" filled="f" strokecolor="white [3212]" strokeweight=".5pt">
                <v:stroke dashstyle="dash"/>
                <w10:wrap anchorx="page" anchory="page"/>
              </v:rect>
            </w:pict>
          </mc:Fallback>
        </mc:AlternateContent>
      </w:r>
      <w:r w:rsidR="006C44D6">
        <w:rPr>
          <w:noProof/>
        </w:rPr>
        <w:drawing>
          <wp:anchor distT="0" distB="0" distL="114300" distR="114300" simplePos="0" relativeHeight="251619302" behindDoc="0" locked="0" layoutInCell="0" allowOverlap="1">
            <wp:simplePos x="0" y="0"/>
            <wp:positionH relativeFrom="page">
              <wp:posOffset>4489450</wp:posOffset>
            </wp:positionH>
            <wp:positionV relativeFrom="page">
              <wp:posOffset>736600</wp:posOffset>
            </wp:positionV>
            <wp:extent cx="2419350" cy="4559300"/>
            <wp:effectExtent l="19050" t="0" r="0" b="0"/>
            <wp:wrapNone/>
            <wp:docPr id="14" name="Picture 3" descr="stem_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_leaf.png"/>
                    <pic:cNvPicPr/>
                  </pic:nvPicPr>
                  <pic:blipFill>
                    <a:blip r:embed="rId11"/>
                    <a:srcRect b="349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4D6">
        <w:rPr>
          <w:noProof/>
        </w:rPr>
        <w:drawing>
          <wp:anchor distT="0" distB="0" distL="114300" distR="114300" simplePos="0" relativeHeight="251623402" behindDoc="0" locked="0" layoutInCell="0" allowOverlap="1">
            <wp:simplePos x="0" y="0"/>
            <wp:positionH relativeFrom="page">
              <wp:posOffset>4493773</wp:posOffset>
            </wp:positionH>
            <wp:positionV relativeFrom="page">
              <wp:posOffset>5324272</wp:posOffset>
            </wp:positionV>
            <wp:extent cx="2419350" cy="4559030"/>
            <wp:effectExtent l="19050" t="0" r="0" b="0"/>
            <wp:wrapNone/>
            <wp:docPr id="4" name="Picture 3" descr="stem_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_leaf.png"/>
                    <pic:cNvPicPr/>
                  </pic:nvPicPr>
                  <pic:blipFill>
                    <a:blip r:embed="rId11"/>
                    <a:srcRect b="349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5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64F9" w:rsidSect="0028200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350FB"/>
    <w:multiLevelType w:val="hybridMultilevel"/>
    <w:tmpl w:val="99D0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98"/>
    <w:rsid w:val="00282005"/>
    <w:rsid w:val="006C44D6"/>
    <w:rsid w:val="00A8099A"/>
    <w:rsid w:val="00AB7D98"/>
    <w:rsid w:val="00F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3e9d8,#fde69d,#fff3d2,#acdd58"/>
    </o:shapedefaults>
    <o:shapelayout v:ext="edit">
      <o:idmap v:ext="edit" data="1"/>
    </o:shapelayout>
  </w:shapeDefaults>
  <w:decimalSymbol w:val="."/>
  <w:listSeparator w:val=","/>
  <w15:docId w15:val="{E1E95685-9A2E-4276-BBB9-9D0D8C86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4F9"/>
  </w:style>
  <w:style w:type="paragraph" w:styleId="Ttulo1">
    <w:name w:val="heading 1"/>
    <w:basedOn w:val="Normal"/>
    <w:next w:val="Normal"/>
    <w:link w:val="Ttulo1Car"/>
    <w:uiPriority w:val="9"/>
    <w:qFormat/>
    <w:rsid w:val="00FD64F9"/>
    <w:pPr>
      <w:spacing w:after="0" w:line="240" w:lineRule="auto"/>
      <w:jc w:val="center"/>
      <w:outlineLvl w:val="0"/>
    </w:pPr>
    <w:rPr>
      <w:rFonts w:asciiTheme="majorHAnsi" w:hAnsiTheme="majorHAnsi"/>
      <w:b/>
      <w:color w:val="FFFFFF" w:themeColor="background1"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structions">
    <w:name w:val="Instructions"/>
    <w:basedOn w:val="Normal"/>
    <w:qFormat/>
    <w:rsid w:val="00FD64F9"/>
    <w:pPr>
      <w:spacing w:after="0" w:line="240" w:lineRule="auto"/>
    </w:pPr>
    <w:rPr>
      <w:color w:val="808080" w:themeColor="background1" w:themeShade="8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6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4F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D64F9"/>
    <w:rPr>
      <w:rFonts w:asciiTheme="majorHAnsi" w:hAnsiTheme="majorHAnsi"/>
      <w:b/>
      <w:color w:val="FFFFFF" w:themeColor="background1"/>
      <w:sz w:val="44"/>
      <w:szCs w:val="44"/>
    </w:rPr>
  </w:style>
  <w:style w:type="paragraph" w:customStyle="1" w:styleId="EventInformation">
    <w:name w:val="Event Information"/>
    <w:basedOn w:val="Normal"/>
    <w:qFormat/>
    <w:rsid w:val="00FD64F9"/>
    <w:pPr>
      <w:spacing w:after="0" w:line="240" w:lineRule="auto"/>
      <w:jc w:val="center"/>
    </w:pPr>
    <w:rPr>
      <w:color w:val="262626" w:themeColor="text1" w:themeTint="D9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FD6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\AppData\Roaming\Microsoft\Plantillas\Invitaciones%20con%20espacio%20para%20colocar%20una%20foto%20(dise&#241;o%20con%20mariquit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A66C00A9A41B0B1ABB49AD4587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12734-0743-4F9E-A53E-FC3B7284C74A}"/>
      </w:docPartPr>
      <w:docPartBody>
        <w:p w:rsidR="00000000" w:rsidRDefault="00E87CA8">
          <w:pPr>
            <w:pStyle w:val="999A66C00A9A41B0B1ABB49AD458718B"/>
          </w:pPr>
          <w:r>
            <w:rPr>
              <w:rStyle w:val="Textodelmarcadordeposicin"/>
            </w:rPr>
            <w:t>Haga clic aquí para escribir el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A8"/>
    <w:rsid w:val="00E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99A66C00A9A41B0B1ABB49AD458718B">
    <w:name w:val="999A66C00A9A41B0B1ABB49AD458718B"/>
  </w:style>
  <w:style w:type="paragraph" w:customStyle="1" w:styleId="9DEEA69D3BA04EC5963BF6AA3B3AFFBF">
    <w:name w:val="9DEEA69D3BA04EC5963BF6AA3B3AFF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7D3D866-8244-42DC-86E5-AAFF770A3D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Invitaciones con espacio para colocar una foto (diseño con mariquita)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Invitations with space for photo (ladybug design)</dc:title>
  <dc:creator>sergio</dc:creator>
  <cp:keywords/>
  <cp:lastModifiedBy>sergio</cp:lastModifiedBy>
  <cp:revision>1</cp:revision>
  <cp:lastPrinted>2008-07-11T17:38:00Z</cp:lastPrinted>
  <dcterms:created xsi:type="dcterms:W3CDTF">2018-02-09T05:42:00Z</dcterms:created>
  <dcterms:modified xsi:type="dcterms:W3CDTF">2018-02-09T05:43:00Z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TC102643449990</vt:lpwstr>
  </property>
</Properties>
</file>